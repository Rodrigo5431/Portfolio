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5730" w:type="pct"/>
        <w:tblInd w:w="-284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5655"/>
        <w:gridCol w:w="4689"/>
      </w:tblGrid>
      <w:tr w:rsidR="00D92B95" w:rsidRPr="002544B1" w14:paraId="039A29D7" w14:textId="77777777" w:rsidTr="00502E97">
        <w:trPr>
          <w:trHeight w:val="4563"/>
        </w:trPr>
        <w:tc>
          <w:tcPr>
            <w:tcW w:w="5655" w:type="dxa"/>
            <w:vAlign w:val="bottom"/>
          </w:tcPr>
          <w:p w14:paraId="2B0CBFF6" w14:textId="62F24F68" w:rsidR="00010474" w:rsidRDefault="00000000" w:rsidP="00C84833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nome:"/>
                <w:tag w:val="Insira o nome:"/>
                <w:id w:val="1306818671"/>
                <w:placeholder>
                  <w:docPart w:val="82A4EF0EBFB44A41AD393E8A849345B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5F1B97">
                  <w:rPr>
                    <w:lang w:val="pt-BR"/>
                  </w:rPr>
                  <w:t>Rodrigo</w:t>
                </w:r>
              </w:sdtContent>
            </w:sdt>
            <w:r w:rsidR="00D92B95" w:rsidRPr="002544B1">
              <w:rPr>
                <w:lang w:val="pt-BR" w:bidi="pt-BR"/>
              </w:rPr>
              <w:br/>
            </w:r>
            <w:r w:rsidR="005F1B97">
              <w:rPr>
                <w:lang w:val="pt-BR"/>
              </w:rPr>
              <w:t>Carvalho Lima</w:t>
            </w:r>
          </w:p>
          <w:p w14:paraId="345D6A3A" w14:textId="77777777" w:rsidR="00010474" w:rsidRDefault="00010474" w:rsidP="00C84833">
            <w:pPr>
              <w:pStyle w:val="Ttulo"/>
              <w:rPr>
                <w:lang w:val="pt-BR"/>
              </w:rPr>
            </w:pPr>
          </w:p>
          <w:p w14:paraId="675B7A5B" w14:textId="69996242" w:rsidR="00010474" w:rsidRPr="002C6720" w:rsidRDefault="00010474" w:rsidP="00010474">
            <w:pPr>
              <w:pStyle w:val="Ttulo1"/>
              <w:rPr>
                <w:sz w:val="40"/>
                <w:szCs w:val="40"/>
                <w:lang w:val="pt-BR"/>
              </w:rPr>
            </w:pPr>
            <w:r w:rsidRPr="002C6720">
              <w:rPr>
                <w:sz w:val="40"/>
                <w:szCs w:val="40"/>
                <w:lang w:val="pt-BR"/>
              </w:rPr>
              <w:t>Objetivo</w:t>
            </w:r>
          </w:p>
        </w:tc>
        <w:tc>
          <w:tcPr>
            <w:tcW w:w="4689" w:type="dxa"/>
            <w:vAlign w:val="bottom"/>
          </w:tcPr>
          <w:tbl>
            <w:tblPr>
              <w:tblStyle w:val="Tabelacomgrade"/>
              <w:tblpPr w:leftFromText="141" w:rightFromText="141" w:vertAnchor="page" w:horzAnchor="margin" w:tblpY="1261"/>
              <w:tblOverlap w:val="never"/>
              <w:tblW w:w="49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4630"/>
              <w:gridCol w:w="274"/>
            </w:tblGrid>
            <w:tr w:rsidR="000D5C5B" w:rsidRPr="002544B1" w14:paraId="170BD14E" w14:textId="77777777" w:rsidTr="00502E97">
              <w:trPr>
                <w:trHeight w:val="428"/>
              </w:trPr>
              <w:tc>
                <w:tcPr>
                  <w:tcW w:w="463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769672A" w14:textId="77777777" w:rsidR="000D5C5B" w:rsidRPr="005227D8" w:rsidRDefault="000D5C5B" w:rsidP="000D5C5B">
                  <w:pPr>
                    <w:pStyle w:val="Informaesdecontato"/>
                    <w:rPr>
                      <w:lang w:val="pt-BR"/>
                    </w:rPr>
                  </w:pPr>
                  <w:r w:rsidRPr="005227D8">
                    <w:rPr>
                      <w:color w:val="auto"/>
                      <w:lang w:val="pt-BR"/>
                    </w:rPr>
                    <w:t>RJ - Petrópolis, Castelânea</w:t>
                  </w:r>
                </w:p>
              </w:tc>
              <w:tc>
                <w:tcPr>
                  <w:tcW w:w="27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1A7A259" w14:textId="77777777" w:rsidR="000D5C5B" w:rsidRPr="002544B1" w:rsidRDefault="000D5C5B" w:rsidP="000D5C5B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42712CE" wp14:editId="6A0915F1">
                            <wp:extent cx="118872" cy="118872"/>
                            <wp:effectExtent l="0" t="0" r="0" b="0"/>
                            <wp:docPr id="8" name="Ícone de endereços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F96DCF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D5C5B" w:rsidRPr="002544B1" w14:paraId="5E1740AB" w14:textId="77777777" w:rsidTr="00502E97">
              <w:trPr>
                <w:trHeight w:val="411"/>
              </w:trPr>
              <w:sdt>
                <w:sdtPr>
                  <w:rPr>
                    <w:color w:val="auto"/>
                  </w:rPr>
                  <w:alias w:val="Insira o telefone:"/>
                  <w:tag w:val="Insira o telefone:"/>
                  <w:id w:val="-1849400302"/>
                  <w:placeholder>
                    <w:docPart w:val="F388673E0D41421C9D4EEB69ADDDC9E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630" w:type="dxa"/>
                      <w:tcMar>
                        <w:left w:w="720" w:type="dxa"/>
                        <w:right w:w="29" w:type="dxa"/>
                      </w:tcMar>
                    </w:tcPr>
                    <w:p w14:paraId="3B694DD1" w14:textId="77777777" w:rsidR="000D5C5B" w:rsidRPr="002544B1" w:rsidRDefault="000D5C5B" w:rsidP="000D5C5B">
                      <w:pPr>
                        <w:pStyle w:val="Informaesdecontato"/>
                        <w:rPr>
                          <w:lang w:val="pt-BR"/>
                        </w:rPr>
                      </w:pPr>
                      <w:r w:rsidRPr="005F1B97">
                        <w:rPr>
                          <w:color w:val="auto"/>
                        </w:rPr>
                        <w:t>(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5F1B97">
                        <w:rPr>
                          <w:color w:val="auto"/>
                        </w:rPr>
                        <w:t>24 )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5F1B97">
                        <w:rPr>
                          <w:color w:val="auto"/>
                        </w:rPr>
                        <w:t>99279-8292</w:t>
                      </w:r>
                    </w:p>
                  </w:tc>
                </w:sdtContent>
              </w:sdt>
              <w:tc>
                <w:tcPr>
                  <w:tcW w:w="274" w:type="dxa"/>
                  <w:tcMar>
                    <w:left w:w="0" w:type="dxa"/>
                    <w:right w:w="0" w:type="dxa"/>
                  </w:tcMar>
                </w:tcPr>
                <w:p w14:paraId="51DB1DE8" w14:textId="77777777" w:rsidR="000D5C5B" w:rsidRPr="002544B1" w:rsidRDefault="000D5C5B" w:rsidP="000D5C5B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799BA5B9" wp14:editId="6331AEFA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6166FC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D5C5B" w:rsidRPr="002544B1" w14:paraId="5A650C59" w14:textId="77777777" w:rsidTr="00502E97">
              <w:trPr>
                <w:trHeight w:val="428"/>
              </w:trPr>
              <w:sdt>
                <w:sdtPr>
                  <w:rPr>
                    <w:color w:val="auto"/>
                  </w:rPr>
                  <w:alias w:val="Insira o email:"/>
                  <w:tag w:val="Insira o email:"/>
                  <w:id w:val="-675184368"/>
                  <w:placeholder>
                    <w:docPart w:val="B554ACCB52584B159C5BFDF5EFCF9B1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630" w:type="dxa"/>
                      <w:tcMar>
                        <w:left w:w="720" w:type="dxa"/>
                        <w:right w:w="29" w:type="dxa"/>
                      </w:tcMar>
                    </w:tcPr>
                    <w:p w14:paraId="3D18D5D5" w14:textId="77777777" w:rsidR="000D5C5B" w:rsidRPr="002544B1" w:rsidRDefault="000D5C5B" w:rsidP="000D5C5B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color w:val="auto"/>
                        </w:rPr>
                        <w:t>ro</w:t>
                      </w:r>
                      <w:r w:rsidRPr="005F1B97">
                        <w:rPr>
                          <w:color w:val="auto"/>
                        </w:rPr>
                        <w:t>drigokarvalho12890@gmail.com</w:t>
                      </w:r>
                    </w:p>
                  </w:tc>
                </w:sdtContent>
              </w:sdt>
              <w:tc>
                <w:tcPr>
                  <w:tcW w:w="274" w:type="dxa"/>
                  <w:tcMar>
                    <w:left w:w="0" w:type="dxa"/>
                    <w:right w:w="0" w:type="dxa"/>
                  </w:tcMar>
                </w:tcPr>
                <w:p w14:paraId="7CD033ED" w14:textId="77777777" w:rsidR="000D5C5B" w:rsidRPr="002544B1" w:rsidRDefault="000D5C5B" w:rsidP="000D5C5B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412A7EE" wp14:editId="5AC119A5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61FB0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D5C5B" w:rsidRPr="002544B1" w14:paraId="13E468D6" w14:textId="77777777" w:rsidTr="00502E97">
              <w:trPr>
                <w:trHeight w:val="792"/>
              </w:trPr>
              <w:sdt>
                <w:sdtPr>
                  <w:rPr>
                    <w:color w:val="auto"/>
                    <w:lang w:val="pt-BR" w:bidi="pt-BR"/>
                  </w:rPr>
                  <w:alias w:val="Insira o perfil do LinkedIn:"/>
                  <w:tag w:val="Insira o perfil do LinkedIn:"/>
                  <w:id w:val="1102843699"/>
                  <w:placeholder>
                    <w:docPart w:val="56677A4544904088A4E150B3DB499AC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630" w:type="dxa"/>
                      <w:tcMar>
                        <w:left w:w="720" w:type="dxa"/>
                        <w:right w:w="29" w:type="dxa"/>
                      </w:tcMar>
                    </w:tcPr>
                    <w:p w14:paraId="719798E8" w14:textId="2E8AA5D8" w:rsidR="000D5C5B" w:rsidRPr="002544B1" w:rsidRDefault="002C6720" w:rsidP="000D5C5B">
                      <w:pPr>
                        <w:pStyle w:val="Informaesdecontato"/>
                        <w:rPr>
                          <w:lang w:val="pt-BR"/>
                        </w:rPr>
                      </w:pPr>
                      <w:r w:rsidRPr="00B876F8">
                        <w:rPr>
                          <w:color w:val="auto"/>
                          <w:lang w:val="pt-BR" w:bidi="pt-BR"/>
                        </w:rPr>
                        <w:t>https://www.linkedin.com/in/devrodrigo-carvalho</w:t>
                      </w:r>
                      <w:r>
                        <w:rPr>
                          <w:color w:val="auto"/>
                          <w:lang w:val="pt-BR" w:bidi="pt-BR"/>
                        </w:rPr>
                        <w:t>/</w:t>
                      </w:r>
                    </w:p>
                  </w:tc>
                </w:sdtContent>
              </w:sdt>
              <w:tc>
                <w:tcPr>
                  <w:tcW w:w="274" w:type="dxa"/>
                  <w:tcMar>
                    <w:left w:w="0" w:type="dxa"/>
                    <w:right w:w="0" w:type="dxa"/>
                  </w:tcMar>
                </w:tcPr>
                <w:p w14:paraId="5FD1EFAB" w14:textId="77777777" w:rsidR="000D5C5B" w:rsidRPr="002544B1" w:rsidRDefault="000D5C5B" w:rsidP="000D5C5B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3D01B405" wp14:editId="0563FEEF">
                            <wp:extent cx="109728" cy="109728"/>
                            <wp:effectExtent l="0" t="0" r="5080" b="5080"/>
                            <wp:docPr id="56" name="Ícone do LinkedIn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12A50AB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D5C5B" w:rsidRPr="002544B1" w14:paraId="576977D5" w14:textId="77777777" w:rsidTr="00502E97">
              <w:trPr>
                <w:trHeight w:val="129"/>
              </w:trPr>
              <w:sdt>
                <w:sdtPr>
                  <w:rPr>
                    <w:color w:val="auto"/>
                  </w:rPr>
                  <w:alias w:val="Insira o Twitter/Blog/Portfólio:"/>
                  <w:tag w:val="Insira o Twitter/Blog/Portfólio:"/>
                  <w:id w:val="182791170"/>
                  <w:placeholder>
                    <w:docPart w:val="CCBA917D4C2845D4B121A7E083CF1CFA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630" w:type="dxa"/>
                      <w:tcMar>
                        <w:left w:w="720" w:type="dxa"/>
                        <w:right w:w="29" w:type="dxa"/>
                      </w:tcMar>
                    </w:tcPr>
                    <w:p w14:paraId="3C969AEE" w14:textId="77777777" w:rsidR="000D5C5B" w:rsidRPr="002544B1" w:rsidRDefault="000D5C5B" w:rsidP="000D5C5B">
                      <w:pPr>
                        <w:pStyle w:val="Informaesdecontato"/>
                        <w:rPr>
                          <w:lang w:val="pt-BR"/>
                        </w:rPr>
                      </w:pPr>
                      <w:r w:rsidRPr="005F1B97">
                        <w:rPr>
                          <w:color w:val="auto"/>
                        </w:rPr>
                        <w:t>https://github.com/Rodrigo5431</w:t>
                      </w:r>
                    </w:p>
                  </w:tc>
                </w:sdtContent>
              </w:sdt>
              <w:tc>
                <w:tcPr>
                  <w:tcW w:w="274" w:type="dxa"/>
                  <w:tcMar>
                    <w:left w:w="0" w:type="dxa"/>
                    <w:right w:w="0" w:type="dxa"/>
                  </w:tcMar>
                </w:tcPr>
                <w:p w14:paraId="78C27759" w14:textId="77777777" w:rsidR="000D5C5B" w:rsidRPr="002544B1" w:rsidRDefault="000D5C5B" w:rsidP="000D5C5B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837C581" wp14:editId="3EA0C5EC">
                            <wp:extent cx="118872" cy="118872"/>
                            <wp:effectExtent l="0" t="0" r="0" b="0"/>
                            <wp:docPr id="57" name="Ícone do site" descr="Ícone do Twitter/Blog/Portfoli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CD3D71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63BEC3" w14:textId="77777777" w:rsidR="00D92B95" w:rsidRPr="00D3773C" w:rsidRDefault="00D92B95" w:rsidP="009D3336">
            <w:pPr>
              <w:pStyle w:val="Cabealho"/>
              <w:rPr>
                <w:u w:val="single"/>
                <w:lang w:val="pt-BR"/>
              </w:rPr>
            </w:pPr>
          </w:p>
        </w:tc>
      </w:tr>
    </w:tbl>
    <w:p w14:paraId="5E62492A" w14:textId="7E7AC15C" w:rsidR="002C6720" w:rsidRPr="002C6720" w:rsidRDefault="002C6720" w:rsidP="002C6720">
      <w:pPr>
        <w:pStyle w:val="PargrafodaLista"/>
        <w:numPr>
          <w:ilvl w:val="0"/>
          <w:numId w:val="14"/>
        </w:numPr>
        <w:rPr>
          <w:rFonts w:ascii="Book Antiqua" w:hAnsi="Book Antiqua"/>
          <w:sz w:val="24"/>
          <w:szCs w:val="24"/>
          <w:lang w:val="pt-BR"/>
        </w:rPr>
      </w:pPr>
      <w:r w:rsidRPr="002C6720">
        <w:rPr>
          <w:rFonts w:ascii="Book Antiqua" w:hAnsi="Book Antiqua"/>
          <w:sz w:val="24"/>
          <w:szCs w:val="24"/>
          <w:lang w:val="pt-BR"/>
        </w:rPr>
        <w:t>Atuar na área de programação, contribuindo para o crescimento da empresa e o sucesso de seus projetos, enquanto aprimoro minhas habilidades técnicas e amplio minha experiência profissional.</w:t>
      </w:r>
    </w:p>
    <w:p w14:paraId="2ADC3ECF" w14:textId="77777777" w:rsidR="002C6720" w:rsidRPr="00010474" w:rsidRDefault="002C6720" w:rsidP="002C6720">
      <w:pPr>
        <w:pStyle w:val="PargrafodaLista"/>
        <w:rPr>
          <w:rFonts w:ascii="Book Antiqua" w:hAnsi="Book Antiqua"/>
          <w:sz w:val="24"/>
          <w:szCs w:val="24"/>
          <w:lang w:val="pt-BR"/>
        </w:rPr>
      </w:pPr>
    </w:p>
    <w:p w14:paraId="099604CC" w14:textId="77777777" w:rsidR="00010474" w:rsidRPr="00010474" w:rsidRDefault="00010474" w:rsidP="00010474">
      <w:pPr>
        <w:pStyle w:val="PargrafodaLista"/>
        <w:rPr>
          <w:rFonts w:ascii="Book Antiqua" w:hAnsi="Book Antiqua"/>
          <w:sz w:val="24"/>
          <w:szCs w:val="24"/>
          <w:lang w:val="pt-BR"/>
        </w:rPr>
      </w:pPr>
    </w:p>
    <w:p w14:paraId="635D7B8D" w14:textId="3ECBF44E" w:rsidR="000433BA" w:rsidRPr="002C6720" w:rsidRDefault="000433BA" w:rsidP="000433BA">
      <w:pPr>
        <w:pStyle w:val="Ttulo1"/>
        <w:rPr>
          <w:sz w:val="40"/>
          <w:szCs w:val="40"/>
          <w:lang w:val="pt-BR"/>
        </w:rPr>
      </w:pPr>
      <w:r w:rsidRPr="002C6720">
        <w:rPr>
          <w:sz w:val="40"/>
          <w:szCs w:val="40"/>
          <w:lang w:val="pt-BR"/>
        </w:rPr>
        <w:t>Resumo Profissional</w:t>
      </w:r>
    </w:p>
    <w:tbl>
      <w:tblPr>
        <w:tblStyle w:val="Tabelacomgrade"/>
        <w:tblW w:w="49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8860"/>
      </w:tblGrid>
      <w:tr w:rsidR="000433BA" w:rsidRPr="002544B1" w14:paraId="332E9D58" w14:textId="77777777" w:rsidTr="002C6720">
        <w:trPr>
          <w:trHeight w:val="1342"/>
        </w:trPr>
        <w:tc>
          <w:tcPr>
            <w:tcW w:w="8860" w:type="dxa"/>
          </w:tcPr>
          <w:p w14:paraId="795B007C" w14:textId="5AB795A1" w:rsidR="000433BA" w:rsidRPr="00920229" w:rsidRDefault="002C6720" w:rsidP="000433BA">
            <w:pPr>
              <w:pStyle w:val="Commarcadores"/>
              <w:numPr>
                <w:ilvl w:val="0"/>
                <w:numId w:val="4"/>
              </w:numPr>
              <w:rPr>
                <w:rFonts w:ascii="Book Antiqua" w:hAnsi="Book Antiqua"/>
                <w:sz w:val="24"/>
                <w:szCs w:val="24"/>
                <w:lang w:val="pt-BR"/>
              </w:rPr>
            </w:pPr>
            <w:r w:rsidRPr="00AA328E">
              <w:rPr>
                <w:rFonts w:ascii="Book Antiqua" w:eastAsia="Times New Roman" w:hAnsi="Book Antiqua" w:cs="Segoe UI"/>
                <w:color w:val="666666"/>
                <w:sz w:val="24"/>
                <w:szCs w:val="24"/>
                <w:lang w:eastAsia="pt-BR"/>
              </w:rPr>
              <w:t xml:space="preserve">Sou um profissional em constante evolução, com sólida formação em tecnologia e inglês avançado </w:t>
            </w:r>
            <w:r>
              <w:rPr>
                <w:rFonts w:ascii="Book Antiqua" w:eastAsia="Times New Roman" w:hAnsi="Book Antiqua" w:cs="Segoe UI"/>
                <w:color w:val="666666"/>
                <w:sz w:val="24"/>
                <w:szCs w:val="24"/>
                <w:lang w:eastAsia="pt-BR"/>
              </w:rPr>
              <w:t xml:space="preserve">com </w:t>
            </w:r>
            <w:r w:rsidRPr="00AA328E">
              <w:rPr>
                <w:rFonts w:ascii="Book Antiqua" w:eastAsia="Times New Roman" w:hAnsi="Book Antiqua" w:cs="Segoe UI"/>
                <w:color w:val="666666"/>
                <w:sz w:val="24"/>
                <w:szCs w:val="24"/>
                <w:lang w:eastAsia="pt-BR"/>
              </w:rPr>
              <w:t>certifica</w:t>
            </w:r>
            <w:r>
              <w:rPr>
                <w:rFonts w:ascii="Book Antiqua" w:eastAsia="Times New Roman" w:hAnsi="Book Antiqua" w:cs="Segoe UI"/>
                <w:color w:val="666666"/>
                <w:sz w:val="24"/>
                <w:szCs w:val="24"/>
                <w:lang w:eastAsia="pt-BR"/>
              </w:rPr>
              <w:t>ção</w:t>
            </w:r>
            <w:r w:rsidRPr="00AA328E">
              <w:rPr>
                <w:rFonts w:ascii="Book Antiqua" w:eastAsia="Times New Roman" w:hAnsi="Book Antiqua" w:cs="Segoe UI"/>
                <w:color w:val="666666"/>
                <w:sz w:val="24"/>
                <w:szCs w:val="24"/>
                <w:lang w:eastAsia="pt-BR"/>
              </w:rPr>
              <w:t>. Concluí três cursos de programação, incluindo formações em desenvolvimento Front-End, Back-End e Full Stack, sempre com foco em soluções práticas e inovadoras. Estou motivado a aplicar meus conhecimentos, superar desafios e colaborar no desenvolvimento de projetos de alto impacto, mesmo ainda iniciando minha trajetória profissional.</w:t>
            </w:r>
          </w:p>
        </w:tc>
      </w:tr>
    </w:tbl>
    <w:p w14:paraId="4B5A50EE" w14:textId="77777777" w:rsidR="000433BA" w:rsidRPr="002544B1" w:rsidRDefault="000433BA">
      <w:pPr>
        <w:rPr>
          <w:lang w:val="pt-BR"/>
        </w:rPr>
      </w:pPr>
    </w:p>
    <w:p w14:paraId="62D91C73" w14:textId="77777777" w:rsidR="00AD13CB" w:rsidRPr="002544B1" w:rsidRDefault="00000000" w:rsidP="00AD13CB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891506033"/>
          <w:placeholder>
            <w:docPart w:val="122580E7B9B64699BBD1FDBBF95BD686"/>
          </w:placeholder>
          <w:temporary/>
          <w:showingPlcHdr/>
          <w15:appearance w15:val="hidden"/>
        </w:sdtPr>
        <w:sdtContent>
          <w:r w:rsidR="004937AE" w:rsidRPr="002C6720">
            <w:rPr>
              <w:sz w:val="40"/>
              <w:szCs w:val="40"/>
              <w:lang w:val="pt-BR" w:bidi="pt-BR"/>
            </w:rPr>
            <w:t>Habilidades</w:t>
          </w:r>
        </w:sdtContent>
      </w:sdt>
    </w:p>
    <w:tbl>
      <w:tblPr>
        <w:tblStyle w:val="Tabelacomgrade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13"/>
      </w:tblGrid>
      <w:tr w:rsidR="005F1B97" w:rsidRPr="002544B1" w14:paraId="285EA98F" w14:textId="77777777" w:rsidTr="005F1B97">
        <w:tc>
          <w:tcPr>
            <w:tcW w:w="13822" w:type="dxa"/>
          </w:tcPr>
          <w:p w14:paraId="1881D79B" w14:textId="3DA06BA6" w:rsidR="005F1B97" w:rsidRPr="00920229" w:rsidRDefault="005F1B97" w:rsidP="00BC7376">
            <w:pPr>
              <w:pStyle w:val="Commarcadores"/>
              <w:numPr>
                <w:ilvl w:val="0"/>
                <w:numId w:val="4"/>
              </w:numPr>
              <w:rPr>
                <w:rFonts w:ascii="Book Antiqua" w:hAnsi="Book Antiqua"/>
                <w:sz w:val="24"/>
                <w:szCs w:val="24"/>
                <w:lang w:val="pt-BR"/>
              </w:rPr>
            </w:pPr>
            <w:r w:rsidRPr="00920229">
              <w:rPr>
                <w:rFonts w:ascii="Book Antiqua" w:hAnsi="Book Antiqua"/>
                <w:sz w:val="24"/>
                <w:szCs w:val="24"/>
                <w:lang w:val="pt-BR"/>
              </w:rPr>
              <w:t>Desenvolvimento WEB</w:t>
            </w:r>
            <w:r w:rsidR="000433BA" w:rsidRPr="00920229">
              <w:rPr>
                <w:rFonts w:ascii="Book Antiqua" w:hAnsi="Book Antiqua"/>
                <w:sz w:val="24"/>
                <w:szCs w:val="24"/>
                <w:lang w:val="pt-BR"/>
              </w:rPr>
              <w:t>.</w:t>
            </w:r>
          </w:p>
          <w:p w14:paraId="06D031B6" w14:textId="44EFA51C" w:rsidR="005F1B97" w:rsidRPr="00920229" w:rsidRDefault="005F1B97" w:rsidP="00BC7376">
            <w:pPr>
              <w:pStyle w:val="Commarcadores"/>
              <w:numPr>
                <w:ilvl w:val="0"/>
                <w:numId w:val="4"/>
              </w:numPr>
              <w:rPr>
                <w:rFonts w:ascii="Book Antiqua" w:hAnsi="Book Antiqua"/>
                <w:sz w:val="24"/>
                <w:szCs w:val="24"/>
                <w:lang w:val="pt-BR"/>
              </w:rPr>
            </w:pPr>
            <w:r w:rsidRPr="00920229">
              <w:rPr>
                <w:rFonts w:ascii="Book Antiqua" w:hAnsi="Book Antiqua"/>
                <w:sz w:val="24"/>
                <w:szCs w:val="24"/>
                <w:lang w:val="pt-BR"/>
              </w:rPr>
              <w:t>Criação e Manutenção de APIs</w:t>
            </w:r>
            <w:r w:rsidR="000433BA" w:rsidRPr="00920229">
              <w:rPr>
                <w:rFonts w:ascii="Book Antiqua" w:hAnsi="Book Antiqua"/>
                <w:sz w:val="24"/>
                <w:szCs w:val="24"/>
                <w:lang w:val="pt-BR"/>
              </w:rPr>
              <w:t>.</w:t>
            </w:r>
          </w:p>
          <w:p w14:paraId="0D9DEBEB" w14:textId="77777777" w:rsidR="005F1B97" w:rsidRPr="00920229" w:rsidRDefault="005F1B97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 w:rsidRPr="00920229">
              <w:rPr>
                <w:rFonts w:ascii="Book Antiqua" w:hAnsi="Book Antiqua"/>
                <w:sz w:val="24"/>
                <w:szCs w:val="24"/>
                <w:lang w:val="pt-BR"/>
              </w:rPr>
              <w:t>Trabalho em Equipe</w:t>
            </w:r>
            <w:r w:rsidR="000433BA" w:rsidRPr="00920229">
              <w:rPr>
                <w:rFonts w:ascii="Book Antiqua" w:hAnsi="Book Antiqua"/>
                <w:sz w:val="24"/>
                <w:szCs w:val="24"/>
                <w:lang w:val="pt-BR"/>
              </w:rPr>
              <w:t>.</w:t>
            </w:r>
          </w:p>
          <w:p w14:paraId="3BB11E41" w14:textId="2A0E4C8B" w:rsidR="00920229" w:rsidRPr="002544B1" w:rsidRDefault="00920229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rFonts w:ascii="Book Antiqua" w:hAnsi="Book Antiqua"/>
                <w:sz w:val="24"/>
                <w:szCs w:val="24"/>
                <w:lang w:val="pt-BR"/>
              </w:rPr>
              <w:t>Comunicação</w:t>
            </w:r>
            <w:r w:rsidR="00414A08">
              <w:rPr>
                <w:rFonts w:ascii="Book Antiqua" w:hAnsi="Book Antiqua"/>
                <w:sz w:val="24"/>
                <w:szCs w:val="24"/>
                <w:lang w:val="pt-BR"/>
              </w:rPr>
              <w:t xml:space="preserve"> eficaz em equipe</w:t>
            </w:r>
            <w:r>
              <w:rPr>
                <w:rFonts w:ascii="Book Antiqua" w:hAnsi="Book Antiqua"/>
                <w:sz w:val="24"/>
                <w:szCs w:val="24"/>
                <w:lang w:val="pt-BR"/>
              </w:rPr>
              <w:t>.</w:t>
            </w:r>
          </w:p>
        </w:tc>
      </w:tr>
    </w:tbl>
    <w:p w14:paraId="5C5D90D1" w14:textId="77777777" w:rsidR="002C6720" w:rsidRDefault="002C6720" w:rsidP="004937AE">
      <w:pPr>
        <w:pStyle w:val="Ttulo1"/>
        <w:rPr>
          <w:sz w:val="40"/>
          <w:szCs w:val="40"/>
          <w:lang w:val="pt-BR"/>
        </w:rPr>
      </w:pPr>
    </w:p>
    <w:p w14:paraId="151B14D0" w14:textId="77777777" w:rsidR="002C6720" w:rsidRDefault="002C6720" w:rsidP="004937AE">
      <w:pPr>
        <w:pStyle w:val="Ttulo1"/>
        <w:rPr>
          <w:sz w:val="40"/>
          <w:szCs w:val="40"/>
          <w:lang w:val="pt-BR"/>
        </w:rPr>
      </w:pPr>
    </w:p>
    <w:p w14:paraId="7A5E19F2" w14:textId="77777777" w:rsidR="002C6720" w:rsidRDefault="002C6720" w:rsidP="004937AE">
      <w:pPr>
        <w:pStyle w:val="Ttulo1"/>
        <w:rPr>
          <w:sz w:val="40"/>
          <w:szCs w:val="40"/>
          <w:lang w:val="pt-BR"/>
        </w:rPr>
      </w:pPr>
    </w:p>
    <w:p w14:paraId="7FC4814D" w14:textId="77777777" w:rsidR="002C6720" w:rsidRDefault="002C6720" w:rsidP="004937AE">
      <w:pPr>
        <w:pStyle w:val="Ttulo1"/>
        <w:rPr>
          <w:sz w:val="40"/>
          <w:szCs w:val="40"/>
          <w:lang w:val="pt-BR"/>
        </w:rPr>
      </w:pPr>
    </w:p>
    <w:p w14:paraId="37CCC007" w14:textId="77777777" w:rsidR="002C6720" w:rsidRDefault="002C6720" w:rsidP="004937AE">
      <w:pPr>
        <w:pStyle w:val="Ttulo1"/>
        <w:rPr>
          <w:sz w:val="40"/>
          <w:szCs w:val="40"/>
          <w:lang w:val="pt-BR"/>
        </w:rPr>
      </w:pPr>
    </w:p>
    <w:p w14:paraId="529B9A81" w14:textId="30A151D2" w:rsidR="005B1D68" w:rsidRPr="002C6720" w:rsidRDefault="000433BA" w:rsidP="004937AE">
      <w:pPr>
        <w:pStyle w:val="Ttulo1"/>
        <w:rPr>
          <w:sz w:val="40"/>
          <w:szCs w:val="40"/>
          <w:lang w:val="pt-BR"/>
        </w:rPr>
      </w:pPr>
      <w:r w:rsidRPr="002C6720">
        <w:rPr>
          <w:sz w:val="40"/>
          <w:szCs w:val="40"/>
          <w:lang w:val="pt-BR"/>
        </w:rPr>
        <w:t>Formação</w:t>
      </w:r>
    </w:p>
    <w:p w14:paraId="4B32F41A" w14:textId="77777777" w:rsidR="000433BA" w:rsidRDefault="000433BA" w:rsidP="00D413F9">
      <w:pPr>
        <w:pStyle w:val="Ttulo3"/>
        <w:rPr>
          <w:lang w:val="pt-BR"/>
        </w:rPr>
      </w:pPr>
    </w:p>
    <w:p w14:paraId="1CAE936E" w14:textId="77777777" w:rsidR="002C6720" w:rsidRPr="00AB330D" w:rsidRDefault="002C6720" w:rsidP="002C6720">
      <w:pPr>
        <w:pStyle w:val="Ttulo3"/>
        <w:rPr>
          <w:u w:val="single"/>
          <w:lang w:val="pt-BR"/>
        </w:rPr>
      </w:pPr>
      <w:r>
        <w:rPr>
          <w:lang w:val="pt-BR"/>
        </w:rPr>
        <w:t>2021 - 2023</w:t>
      </w:r>
    </w:p>
    <w:p w14:paraId="705A9682" w14:textId="77777777" w:rsidR="002C6720" w:rsidRPr="002544B1" w:rsidRDefault="002C6720" w:rsidP="002C6720">
      <w:pPr>
        <w:pStyle w:val="Ttulo2"/>
        <w:rPr>
          <w:lang w:val="pt-BR"/>
        </w:rPr>
      </w:pPr>
      <w:r>
        <w:rPr>
          <w:lang w:val="pt-BR"/>
        </w:rPr>
        <w:t>Ensino Médio</w:t>
      </w:r>
      <w:r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>Colégio Estadual Rui Barbosa</w:t>
      </w:r>
    </w:p>
    <w:p w14:paraId="5E4CF83A" w14:textId="77777777" w:rsidR="002C6720" w:rsidRDefault="002C6720" w:rsidP="002C6720">
      <w:pPr>
        <w:pStyle w:val="Ttulo3"/>
        <w:rPr>
          <w:lang w:val="pt-BR"/>
        </w:rPr>
      </w:pPr>
    </w:p>
    <w:p w14:paraId="49DBC4C7" w14:textId="77777777" w:rsidR="002C6720" w:rsidRPr="00AB330D" w:rsidRDefault="002C6720" w:rsidP="002C6720">
      <w:pPr>
        <w:pStyle w:val="Ttulo3"/>
        <w:rPr>
          <w:lang w:val="en-US"/>
        </w:rPr>
      </w:pPr>
      <w:r>
        <w:rPr>
          <w:lang w:val="en-US"/>
        </w:rPr>
        <w:t>04/09/</w:t>
      </w:r>
      <w:r w:rsidRPr="00AB330D">
        <w:rPr>
          <w:lang w:val="en-US"/>
        </w:rPr>
        <w:t>2023</w:t>
      </w:r>
      <w:r>
        <w:rPr>
          <w:lang w:val="en-US"/>
        </w:rPr>
        <w:t xml:space="preserve"> – 17/11/2023</w:t>
      </w:r>
    </w:p>
    <w:p w14:paraId="0F18DBDD" w14:textId="77777777" w:rsidR="002C6720" w:rsidRPr="00AB330D" w:rsidRDefault="002C6720" w:rsidP="002C6720">
      <w:pPr>
        <w:pStyle w:val="Ttulo2"/>
        <w:rPr>
          <w:iCs/>
          <w:color w:val="595959" w:themeColor="text1" w:themeTint="A6"/>
          <w:lang w:val="en-US"/>
        </w:rPr>
      </w:pPr>
      <w:r w:rsidRPr="00AB330D">
        <w:rPr>
          <w:lang w:val="en-US"/>
        </w:rPr>
        <w:t>Programador Front</w:t>
      </w:r>
      <w:r>
        <w:rPr>
          <w:lang w:val="en-US"/>
        </w:rPr>
        <w:t>-</w:t>
      </w:r>
      <w:r w:rsidRPr="00AB330D">
        <w:rPr>
          <w:lang w:val="en-US"/>
        </w:rPr>
        <w:t>End</w:t>
      </w:r>
      <w:r w:rsidRPr="00AB330D">
        <w:rPr>
          <w:lang w:val="en-US" w:bidi="pt-BR"/>
        </w:rPr>
        <w:t xml:space="preserve"> / </w:t>
      </w:r>
      <w:r w:rsidRPr="00AB330D">
        <w:rPr>
          <w:rStyle w:val="nfase"/>
          <w:lang w:val="en-US"/>
        </w:rPr>
        <w:t>SENAI</w:t>
      </w:r>
    </w:p>
    <w:p w14:paraId="47B77165" w14:textId="77777777" w:rsidR="002C6720" w:rsidRPr="00AB330D" w:rsidRDefault="002C6720" w:rsidP="002C6720">
      <w:pPr>
        <w:pStyle w:val="Ttulo3"/>
        <w:rPr>
          <w:lang w:val="en-US"/>
        </w:rPr>
      </w:pPr>
    </w:p>
    <w:p w14:paraId="63860DCD" w14:textId="77777777" w:rsidR="002C6720" w:rsidRPr="00AB330D" w:rsidRDefault="002C6720" w:rsidP="002C6720">
      <w:pPr>
        <w:pStyle w:val="Ttulo3"/>
        <w:rPr>
          <w:lang w:val="en-US"/>
        </w:rPr>
      </w:pPr>
      <w:r>
        <w:rPr>
          <w:lang w:val="en-US"/>
        </w:rPr>
        <w:t>01/04/</w:t>
      </w:r>
      <w:r w:rsidRPr="00AB330D">
        <w:rPr>
          <w:lang w:val="en-US"/>
        </w:rPr>
        <w:t>2024</w:t>
      </w:r>
      <w:r>
        <w:rPr>
          <w:lang w:val="en-US"/>
        </w:rPr>
        <w:t xml:space="preserve"> – 12/06/2024</w:t>
      </w:r>
      <w:r w:rsidRPr="00AB330D">
        <w:rPr>
          <w:lang w:val="en-US" w:bidi="pt-BR"/>
        </w:rPr>
        <w:t xml:space="preserve"> </w:t>
      </w:r>
    </w:p>
    <w:p w14:paraId="28CC50B5" w14:textId="77777777" w:rsidR="002C6720" w:rsidRPr="00AB330D" w:rsidRDefault="002C6720" w:rsidP="002C6720">
      <w:pPr>
        <w:pStyle w:val="Ttulo2"/>
        <w:rPr>
          <w:rStyle w:val="nfase"/>
          <w:lang w:val="en-US"/>
        </w:rPr>
      </w:pPr>
      <w:r w:rsidRPr="00AB330D">
        <w:rPr>
          <w:lang w:val="en-US"/>
        </w:rPr>
        <w:t>Programador Back</w:t>
      </w:r>
      <w:r>
        <w:rPr>
          <w:lang w:val="en-US"/>
        </w:rPr>
        <w:t>-</w:t>
      </w:r>
      <w:r w:rsidRPr="00AB330D">
        <w:rPr>
          <w:lang w:val="en-US"/>
        </w:rPr>
        <w:t>End</w:t>
      </w:r>
      <w:r w:rsidRPr="00AB330D">
        <w:rPr>
          <w:lang w:val="en-US" w:bidi="pt-BR"/>
        </w:rPr>
        <w:t xml:space="preserve"> / </w:t>
      </w:r>
      <w:r w:rsidRPr="00AB330D">
        <w:rPr>
          <w:rStyle w:val="nfase"/>
          <w:lang w:val="en-US"/>
        </w:rPr>
        <w:t xml:space="preserve">SENAI </w:t>
      </w:r>
    </w:p>
    <w:p w14:paraId="4141046C" w14:textId="77777777" w:rsidR="002C6720" w:rsidRPr="00AB330D" w:rsidRDefault="002C6720" w:rsidP="002C6720">
      <w:pPr>
        <w:pStyle w:val="Ttulo3"/>
        <w:rPr>
          <w:lang w:val="en-US"/>
        </w:rPr>
      </w:pPr>
    </w:p>
    <w:p w14:paraId="765386D0" w14:textId="77777777" w:rsidR="002C6720" w:rsidRPr="00FA52B3" w:rsidRDefault="002C6720" w:rsidP="002C6720">
      <w:pPr>
        <w:pStyle w:val="Ttulo3"/>
        <w:rPr>
          <w:rStyle w:val="nfase"/>
          <w:iCs w:val="0"/>
          <w:lang w:val="pt-BR"/>
        </w:rPr>
      </w:pPr>
      <w:r w:rsidRPr="00FA52B3">
        <w:rPr>
          <w:lang w:val="pt-BR"/>
        </w:rPr>
        <w:t>02/08/2024 – 19/12/2024</w:t>
      </w:r>
    </w:p>
    <w:p w14:paraId="7D67C2C2" w14:textId="77777777" w:rsidR="002C6720" w:rsidRPr="00FA52B3" w:rsidRDefault="002C6720" w:rsidP="002C6720">
      <w:pPr>
        <w:pStyle w:val="Ttulo2"/>
        <w:rPr>
          <w:rStyle w:val="nfase"/>
          <w:lang w:val="pt-BR"/>
        </w:rPr>
      </w:pPr>
      <w:r w:rsidRPr="00FA52B3">
        <w:rPr>
          <w:lang w:val="pt-BR"/>
        </w:rPr>
        <w:t xml:space="preserve">Programador Full Stack/ </w:t>
      </w:r>
      <w:r w:rsidRPr="00FA52B3">
        <w:rPr>
          <w:rStyle w:val="nfase"/>
          <w:lang w:val="pt-BR"/>
        </w:rPr>
        <w:t>SERRATEC</w:t>
      </w:r>
    </w:p>
    <w:p w14:paraId="10A78D95" w14:textId="4AF8773C" w:rsidR="002C6720" w:rsidRPr="00010474" w:rsidRDefault="002C6720" w:rsidP="002C6720">
      <w:pPr>
        <w:rPr>
          <w:rFonts w:ascii="Book Antiqua" w:hAnsi="Book Antiqua"/>
          <w:sz w:val="24"/>
          <w:szCs w:val="24"/>
          <w:lang w:bidi="pt-BR"/>
        </w:rPr>
      </w:pPr>
      <w:r w:rsidRPr="00010474">
        <w:rPr>
          <w:rFonts w:ascii="Book Antiqua" w:hAnsi="Book Antiqua"/>
          <w:sz w:val="24"/>
          <w:szCs w:val="24"/>
          <w:lang w:bidi="pt-BR"/>
        </w:rPr>
        <w:t>Residência em TIC/Software (770h): Formação Full</w:t>
      </w:r>
      <w:r w:rsidR="00414A08">
        <w:rPr>
          <w:rFonts w:ascii="Book Antiqua" w:hAnsi="Book Antiqua"/>
          <w:sz w:val="24"/>
          <w:szCs w:val="24"/>
          <w:lang w:bidi="pt-BR"/>
        </w:rPr>
        <w:t xml:space="preserve"> </w:t>
      </w:r>
      <w:r w:rsidRPr="00010474">
        <w:rPr>
          <w:rFonts w:ascii="Book Antiqua" w:hAnsi="Book Antiqua"/>
          <w:sz w:val="24"/>
          <w:szCs w:val="24"/>
          <w:lang w:bidi="pt-BR"/>
        </w:rPr>
        <w:t>Stack com foco prático, inglês técnico e mentorias, realizada em parceria com o SENAI.</w:t>
      </w:r>
    </w:p>
    <w:p w14:paraId="06EF3F69" w14:textId="77777777" w:rsidR="002C6720" w:rsidRDefault="002C6720" w:rsidP="002C6720">
      <w:pPr>
        <w:pStyle w:val="Ttulo3"/>
        <w:rPr>
          <w:lang w:bidi="pt-BR"/>
        </w:rPr>
      </w:pPr>
    </w:p>
    <w:p w14:paraId="23604E0D" w14:textId="77777777" w:rsidR="002C6720" w:rsidRDefault="002C6720" w:rsidP="002C6720">
      <w:pPr>
        <w:rPr>
          <w:sz w:val="28"/>
          <w:szCs w:val="28"/>
          <w:lang w:bidi="pt-BR"/>
        </w:rPr>
      </w:pPr>
      <w:r>
        <w:rPr>
          <w:b/>
          <w:bCs/>
          <w:sz w:val="32"/>
          <w:szCs w:val="32"/>
          <w:lang w:bidi="pt-BR"/>
        </w:rPr>
        <w:t>Tecnologias</w:t>
      </w:r>
      <w:r w:rsidRPr="00920229">
        <w:rPr>
          <w:b/>
          <w:bCs/>
          <w:sz w:val="32"/>
          <w:szCs w:val="32"/>
          <w:lang w:bidi="pt-BR"/>
        </w:rPr>
        <w:t>:</w:t>
      </w:r>
      <w:r w:rsidRPr="00920229">
        <w:rPr>
          <w:sz w:val="28"/>
          <w:szCs w:val="28"/>
          <w:lang w:bidi="pt-BR"/>
        </w:rPr>
        <w:t xml:space="preserve">  </w:t>
      </w:r>
    </w:p>
    <w:p w14:paraId="409F1753" w14:textId="1A5E4E5D" w:rsidR="002C6720" w:rsidRPr="00046CA4" w:rsidRDefault="002C6720" w:rsidP="002C6720">
      <w:pPr>
        <w:rPr>
          <w:sz w:val="28"/>
          <w:szCs w:val="28"/>
          <w:lang w:val="en-US"/>
        </w:rPr>
      </w:pPr>
      <w:r w:rsidRPr="00046CA4">
        <w:rPr>
          <w:sz w:val="28"/>
          <w:szCs w:val="28"/>
          <w:lang w:val="en-US"/>
        </w:rPr>
        <w:t>Java(Spring  Boot)  -  HTML -  CSS</w:t>
      </w:r>
      <w:r w:rsidR="00414A08">
        <w:rPr>
          <w:sz w:val="28"/>
          <w:szCs w:val="28"/>
          <w:lang w:val="en-US"/>
        </w:rPr>
        <w:t xml:space="preserve"> </w:t>
      </w:r>
      <w:r w:rsidRPr="00046CA4">
        <w:rPr>
          <w:sz w:val="28"/>
          <w:szCs w:val="28"/>
          <w:lang w:val="en-US"/>
        </w:rPr>
        <w:t xml:space="preserve"> </w:t>
      </w:r>
      <w:r w:rsidR="00414A08">
        <w:rPr>
          <w:sz w:val="28"/>
          <w:szCs w:val="28"/>
          <w:lang w:val="en-US"/>
        </w:rPr>
        <w:t xml:space="preserve">- </w:t>
      </w:r>
      <w:r w:rsidRPr="00046CA4">
        <w:rPr>
          <w:sz w:val="28"/>
          <w:szCs w:val="28"/>
          <w:lang w:val="en-US"/>
        </w:rPr>
        <w:t xml:space="preserve">JavaScript ( React.js ) - TypeScript (React Native ) </w:t>
      </w:r>
      <w:r w:rsidR="00414A08">
        <w:rPr>
          <w:sz w:val="28"/>
          <w:szCs w:val="28"/>
          <w:lang w:val="en-US"/>
        </w:rPr>
        <w:t>-</w:t>
      </w:r>
      <w:r w:rsidRPr="00046CA4">
        <w:rPr>
          <w:sz w:val="28"/>
          <w:szCs w:val="28"/>
          <w:lang w:val="en-US"/>
        </w:rPr>
        <w:t xml:space="preserve"> Banco de dados ( PostgreSQL)  - Git </w:t>
      </w:r>
      <w:r>
        <w:rPr>
          <w:sz w:val="28"/>
          <w:szCs w:val="28"/>
          <w:lang w:val="en-US"/>
        </w:rPr>
        <w:t>- Docker</w:t>
      </w:r>
    </w:p>
    <w:p w14:paraId="5F16DEBD" w14:textId="6B8689A0" w:rsidR="0070237E" w:rsidRPr="002C6720" w:rsidRDefault="000433BA" w:rsidP="00725CB5">
      <w:pPr>
        <w:pStyle w:val="Ttulo1"/>
        <w:rPr>
          <w:sz w:val="40"/>
          <w:szCs w:val="40"/>
          <w:lang w:val="pt-BR"/>
        </w:rPr>
      </w:pPr>
      <w:r w:rsidRPr="002C6720">
        <w:rPr>
          <w:sz w:val="40"/>
          <w:szCs w:val="40"/>
          <w:lang w:val="pt-BR"/>
        </w:rPr>
        <w:t>Idioma</w:t>
      </w:r>
    </w:p>
    <w:p w14:paraId="0B6BD8CC" w14:textId="51234DD0" w:rsidR="0070237E" w:rsidRPr="002544B1" w:rsidRDefault="000433BA" w:rsidP="0070237E">
      <w:pPr>
        <w:pStyle w:val="Ttulo3"/>
        <w:rPr>
          <w:lang w:val="pt-BR"/>
        </w:rPr>
      </w:pPr>
      <w:r>
        <w:rPr>
          <w:lang w:val="pt-BR"/>
        </w:rPr>
        <w:t>2019 - 2024</w:t>
      </w:r>
    </w:p>
    <w:p w14:paraId="70E2AF85" w14:textId="514D367B" w:rsidR="00BC7376" w:rsidRDefault="000433BA" w:rsidP="000433BA">
      <w:pPr>
        <w:pStyle w:val="Ttulo2"/>
        <w:rPr>
          <w:lang w:val="pt-BR"/>
        </w:rPr>
      </w:pPr>
      <w:r>
        <w:rPr>
          <w:lang w:val="pt-BR" w:bidi="pt-BR"/>
        </w:rPr>
        <w:t>Inglês</w:t>
      </w:r>
      <w:r w:rsidR="0095272C"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>BRASAS ENGLISH COURSE</w:t>
      </w:r>
    </w:p>
    <w:p w14:paraId="5D744BD3" w14:textId="77777777" w:rsidR="000433BA" w:rsidRPr="002544B1" w:rsidRDefault="000433BA" w:rsidP="00BC7376">
      <w:pPr>
        <w:rPr>
          <w:lang w:val="pt-BR"/>
        </w:rPr>
      </w:pPr>
    </w:p>
    <w:sectPr w:rsidR="000433BA" w:rsidRPr="002544B1" w:rsidSect="00AC6CDA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574B7" w14:textId="77777777" w:rsidR="00CB6921" w:rsidRDefault="00CB6921" w:rsidP="00725803">
      <w:pPr>
        <w:spacing w:after="0"/>
      </w:pPr>
      <w:r>
        <w:separator/>
      </w:r>
    </w:p>
  </w:endnote>
  <w:endnote w:type="continuationSeparator" w:id="0">
    <w:p w14:paraId="0BCFB551" w14:textId="77777777" w:rsidR="00CB6921" w:rsidRDefault="00CB69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3757" w14:textId="77777777" w:rsidR="005A4A49" w:rsidRPr="002544B1" w:rsidRDefault="005A4A49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2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92617" w14:textId="77777777" w:rsidR="00CB6921" w:rsidRDefault="00CB6921" w:rsidP="00725803">
      <w:pPr>
        <w:spacing w:after="0"/>
      </w:pPr>
      <w:r>
        <w:separator/>
      </w:r>
    </w:p>
  </w:footnote>
  <w:footnote w:type="continuationSeparator" w:id="0">
    <w:p w14:paraId="3C843F4E" w14:textId="77777777" w:rsidR="00CB6921" w:rsidRDefault="00CB69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FAA499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7753A8"/>
    <w:multiLevelType w:val="hybridMultilevel"/>
    <w:tmpl w:val="698EF2F2"/>
    <w:lvl w:ilvl="0" w:tplc="E918C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A87686"/>
    <w:multiLevelType w:val="hybridMultilevel"/>
    <w:tmpl w:val="8690CF3E"/>
    <w:lvl w:ilvl="0" w:tplc="E5B03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93187">
    <w:abstractNumId w:val="10"/>
  </w:num>
  <w:num w:numId="2" w16cid:durableId="486092833">
    <w:abstractNumId w:val="7"/>
  </w:num>
  <w:num w:numId="3" w16cid:durableId="904611117">
    <w:abstractNumId w:val="6"/>
  </w:num>
  <w:num w:numId="4" w16cid:durableId="848092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2892094">
    <w:abstractNumId w:val="8"/>
  </w:num>
  <w:num w:numId="6" w16cid:durableId="1394162731">
    <w:abstractNumId w:val="11"/>
  </w:num>
  <w:num w:numId="7" w16cid:durableId="510798467">
    <w:abstractNumId w:val="5"/>
  </w:num>
  <w:num w:numId="8" w16cid:durableId="1952005628">
    <w:abstractNumId w:val="4"/>
  </w:num>
  <w:num w:numId="9" w16cid:durableId="928807074">
    <w:abstractNumId w:val="3"/>
  </w:num>
  <w:num w:numId="10" w16cid:durableId="1548300582">
    <w:abstractNumId w:val="2"/>
  </w:num>
  <w:num w:numId="11" w16cid:durableId="1362782069">
    <w:abstractNumId w:val="1"/>
  </w:num>
  <w:num w:numId="12" w16cid:durableId="207686670">
    <w:abstractNumId w:val="0"/>
  </w:num>
  <w:num w:numId="13" w16cid:durableId="1037774190">
    <w:abstractNumId w:val="9"/>
  </w:num>
  <w:num w:numId="14" w16cid:durableId="1458064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97"/>
    <w:rsid w:val="00010474"/>
    <w:rsid w:val="00025E77"/>
    <w:rsid w:val="00027312"/>
    <w:rsid w:val="000433BA"/>
    <w:rsid w:val="000645F2"/>
    <w:rsid w:val="00082F03"/>
    <w:rsid w:val="000835A0"/>
    <w:rsid w:val="000934A2"/>
    <w:rsid w:val="000B5601"/>
    <w:rsid w:val="000D2920"/>
    <w:rsid w:val="000D5C5B"/>
    <w:rsid w:val="000F30C9"/>
    <w:rsid w:val="001B0955"/>
    <w:rsid w:val="00227784"/>
    <w:rsid w:val="0023705D"/>
    <w:rsid w:val="00250A31"/>
    <w:rsid w:val="00251C13"/>
    <w:rsid w:val="002544B1"/>
    <w:rsid w:val="002922D0"/>
    <w:rsid w:val="002C6720"/>
    <w:rsid w:val="002E087D"/>
    <w:rsid w:val="003059D5"/>
    <w:rsid w:val="00311E28"/>
    <w:rsid w:val="00340B03"/>
    <w:rsid w:val="003506CD"/>
    <w:rsid w:val="00380AE7"/>
    <w:rsid w:val="003A6943"/>
    <w:rsid w:val="003D4AA4"/>
    <w:rsid w:val="003F6F80"/>
    <w:rsid w:val="00410BA2"/>
    <w:rsid w:val="00414A08"/>
    <w:rsid w:val="00434074"/>
    <w:rsid w:val="00463C3B"/>
    <w:rsid w:val="00473ACA"/>
    <w:rsid w:val="004937AE"/>
    <w:rsid w:val="004E2970"/>
    <w:rsid w:val="005026DD"/>
    <w:rsid w:val="00502E97"/>
    <w:rsid w:val="00513EFC"/>
    <w:rsid w:val="0052113B"/>
    <w:rsid w:val="005227D8"/>
    <w:rsid w:val="00564951"/>
    <w:rsid w:val="00573BF9"/>
    <w:rsid w:val="005A4A49"/>
    <w:rsid w:val="005B1D68"/>
    <w:rsid w:val="005B4F86"/>
    <w:rsid w:val="005F1B97"/>
    <w:rsid w:val="00611B37"/>
    <w:rsid w:val="006252B4"/>
    <w:rsid w:val="00646BA2"/>
    <w:rsid w:val="00675EA0"/>
    <w:rsid w:val="00680A85"/>
    <w:rsid w:val="006C08A0"/>
    <w:rsid w:val="006C47D8"/>
    <w:rsid w:val="006D2D08"/>
    <w:rsid w:val="006F26A2"/>
    <w:rsid w:val="0070237E"/>
    <w:rsid w:val="00706D51"/>
    <w:rsid w:val="00725803"/>
    <w:rsid w:val="00725CB5"/>
    <w:rsid w:val="007307A3"/>
    <w:rsid w:val="00752315"/>
    <w:rsid w:val="00857E6B"/>
    <w:rsid w:val="008968C4"/>
    <w:rsid w:val="008D7C1C"/>
    <w:rsid w:val="00920229"/>
    <w:rsid w:val="0092291B"/>
    <w:rsid w:val="00932D92"/>
    <w:rsid w:val="0095272C"/>
    <w:rsid w:val="00972024"/>
    <w:rsid w:val="009F04D2"/>
    <w:rsid w:val="009F2BA7"/>
    <w:rsid w:val="009F6DA0"/>
    <w:rsid w:val="00A01182"/>
    <w:rsid w:val="00AC6CDA"/>
    <w:rsid w:val="00AD13CB"/>
    <w:rsid w:val="00AD3FD8"/>
    <w:rsid w:val="00AD6607"/>
    <w:rsid w:val="00B11635"/>
    <w:rsid w:val="00B370A8"/>
    <w:rsid w:val="00BC7376"/>
    <w:rsid w:val="00BD669A"/>
    <w:rsid w:val="00C13F2B"/>
    <w:rsid w:val="00C2171A"/>
    <w:rsid w:val="00C43D65"/>
    <w:rsid w:val="00C84833"/>
    <w:rsid w:val="00C9044F"/>
    <w:rsid w:val="00CB6921"/>
    <w:rsid w:val="00CC4DEC"/>
    <w:rsid w:val="00D06783"/>
    <w:rsid w:val="00D2420D"/>
    <w:rsid w:val="00D30382"/>
    <w:rsid w:val="00D3773C"/>
    <w:rsid w:val="00D413F9"/>
    <w:rsid w:val="00D44E50"/>
    <w:rsid w:val="00D90060"/>
    <w:rsid w:val="00D92B95"/>
    <w:rsid w:val="00E03F71"/>
    <w:rsid w:val="00E0798C"/>
    <w:rsid w:val="00E154B5"/>
    <w:rsid w:val="00E232F0"/>
    <w:rsid w:val="00E52791"/>
    <w:rsid w:val="00E83195"/>
    <w:rsid w:val="00EA2A1E"/>
    <w:rsid w:val="00ED0CF3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B8C2E"/>
  <w15:chartTrackingRefBased/>
  <w15:docId w15:val="{82B7FAB4-272D-42E2-ABA8-40A3A793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oPendente">
    <w:name w:val="Unresolved Mention"/>
    <w:basedOn w:val="Fontepargpadro"/>
    <w:uiPriority w:val="99"/>
    <w:semiHidden/>
    <w:unhideWhenUsed/>
    <w:rsid w:val="00ED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Curr&#237;culo%20Equilibrado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A4EF0EBFB44A41AD393E8A849345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8A7F86-D249-477A-9A63-AF04F50702B3}"/>
      </w:docPartPr>
      <w:docPartBody>
        <w:p w:rsidR="00693216" w:rsidRDefault="00000000">
          <w:pPr>
            <w:pStyle w:val="82A4EF0EBFB44A41AD393E8A849345B0"/>
          </w:pPr>
          <w:r w:rsidRPr="002544B1">
            <w:rPr>
              <w:lang w:bidi="pt-BR"/>
            </w:rPr>
            <w:t>Nome</w:t>
          </w:r>
        </w:p>
      </w:docPartBody>
    </w:docPart>
    <w:docPart>
      <w:docPartPr>
        <w:name w:val="122580E7B9B64699BBD1FDBBF95BD6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F925A9-9EF7-44C7-A88D-08478141E201}"/>
      </w:docPartPr>
      <w:docPartBody>
        <w:p w:rsidR="00693216" w:rsidRDefault="00000000">
          <w:pPr>
            <w:pStyle w:val="122580E7B9B64699BBD1FDBBF95BD686"/>
          </w:pPr>
          <w:r w:rsidRPr="002544B1">
            <w:rPr>
              <w:lang w:bidi="pt-BR"/>
            </w:rPr>
            <w:t>Habilidades</w:t>
          </w:r>
        </w:p>
      </w:docPartBody>
    </w:docPart>
    <w:docPart>
      <w:docPartPr>
        <w:name w:val="F388673E0D41421C9D4EEB69ADDDC9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0B4742-2490-4A05-861A-A6D7A9E301B1}"/>
      </w:docPartPr>
      <w:docPartBody>
        <w:p w:rsidR="00435DF9" w:rsidRDefault="00A95135" w:rsidP="00A95135">
          <w:pPr>
            <w:pStyle w:val="F388673E0D41421C9D4EEB69ADDDC9E5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B554ACCB52584B159C5BFDF5EFCF9B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C16D6D-4BF6-4EE0-BE63-1D777D62F4C4}"/>
      </w:docPartPr>
      <w:docPartBody>
        <w:p w:rsidR="00435DF9" w:rsidRDefault="00A95135" w:rsidP="00A95135">
          <w:pPr>
            <w:pStyle w:val="B554ACCB52584B159C5BFDF5EFCF9B10"/>
          </w:pPr>
          <w:r w:rsidRPr="002544B1">
            <w:rPr>
              <w:lang w:bidi="pt-BR"/>
            </w:rPr>
            <w:t>Email</w:t>
          </w:r>
        </w:p>
      </w:docPartBody>
    </w:docPart>
    <w:docPart>
      <w:docPartPr>
        <w:name w:val="56677A4544904088A4E150B3DB499A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76C10-586F-4BBC-B7AB-3DC02E27461D}"/>
      </w:docPartPr>
      <w:docPartBody>
        <w:p w:rsidR="00435DF9" w:rsidRDefault="00A95135" w:rsidP="00A95135">
          <w:pPr>
            <w:pStyle w:val="56677A4544904088A4E150B3DB499AC5"/>
          </w:pPr>
          <w:r w:rsidRPr="002544B1">
            <w:rPr>
              <w:lang w:bidi="pt-BR"/>
            </w:rPr>
            <w:t>Perfil do LinkedIn</w:t>
          </w:r>
        </w:p>
      </w:docPartBody>
    </w:docPart>
    <w:docPart>
      <w:docPartPr>
        <w:name w:val="CCBA917D4C2845D4B121A7E083CF1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ABD22-0E25-4CC3-AB5C-80F8B0FA4671}"/>
      </w:docPartPr>
      <w:docPartBody>
        <w:p w:rsidR="00435DF9" w:rsidRDefault="00A95135" w:rsidP="00A95135">
          <w:pPr>
            <w:pStyle w:val="CCBA917D4C2845D4B121A7E083CF1CFA"/>
          </w:pPr>
          <w:r w:rsidRPr="002544B1">
            <w:rPr>
              <w:lang w:bidi="pt-BR"/>
            </w:rPr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70"/>
    <w:rsid w:val="000543A4"/>
    <w:rsid w:val="000F30C9"/>
    <w:rsid w:val="003D4AA4"/>
    <w:rsid w:val="003F6F80"/>
    <w:rsid w:val="00435DF9"/>
    <w:rsid w:val="005C7832"/>
    <w:rsid w:val="00625066"/>
    <w:rsid w:val="00693216"/>
    <w:rsid w:val="006E0302"/>
    <w:rsid w:val="00706D51"/>
    <w:rsid w:val="00A95135"/>
    <w:rsid w:val="00C46E70"/>
    <w:rsid w:val="00CC4DEC"/>
    <w:rsid w:val="00D8501F"/>
    <w:rsid w:val="00EA2A1E"/>
    <w:rsid w:val="00F3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A4EF0EBFB44A41AD393E8A849345B0">
    <w:name w:val="82A4EF0EBFB44A41AD393E8A849345B0"/>
  </w:style>
  <w:style w:type="paragraph" w:customStyle="1" w:styleId="F388673E0D41421C9D4EEB69ADDDC9E5">
    <w:name w:val="F388673E0D41421C9D4EEB69ADDDC9E5"/>
    <w:rsid w:val="00A95135"/>
  </w:style>
  <w:style w:type="paragraph" w:customStyle="1" w:styleId="122580E7B9B64699BBD1FDBBF95BD686">
    <w:name w:val="122580E7B9B64699BBD1FDBBF95BD686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554ACCB52584B159C5BFDF5EFCF9B10">
    <w:name w:val="B554ACCB52584B159C5BFDF5EFCF9B10"/>
    <w:rsid w:val="00A95135"/>
  </w:style>
  <w:style w:type="paragraph" w:customStyle="1" w:styleId="56677A4544904088A4E150B3DB499AC5">
    <w:name w:val="56677A4544904088A4E150B3DB499AC5"/>
    <w:rsid w:val="00A95135"/>
  </w:style>
  <w:style w:type="paragraph" w:customStyle="1" w:styleId="CCBA917D4C2845D4B121A7E083CF1CFA">
    <w:name w:val="CCBA917D4C2845D4B121A7E083CF1CFA"/>
    <w:rsid w:val="00A95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Rodrigo</Abstract>
  <CompanyAddress>RJ - Petrópolis, Castelânea</CompanyAddress>
  <CompanyPhone>( 24 ) 99279-8292</CompanyPhone>
  <CompanyFax/>
  <CompanyEmail>rodrigokarvalho12890@gmail.com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88730-4C62-4417-B6C7-5B59BD8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Equilibrado (Design moderno).dotx</Template>
  <TotalTime>69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>https://www.linkedin.com/in/devrodrigo-carvalho/</cp:keywords>
  <dc:description/>
  <cp:lastModifiedBy>Rodrigo Carvalho</cp:lastModifiedBy>
  <cp:revision>6</cp:revision>
  <dcterms:created xsi:type="dcterms:W3CDTF">2025-01-22T17:50:00Z</dcterms:created>
  <dcterms:modified xsi:type="dcterms:W3CDTF">2025-01-23T23:10:00Z</dcterms:modified>
  <cp:category/>
  <cp:contentStatus>https://github.com/Rodrigo5431</cp:contentStatus>
</cp:coreProperties>
</file>